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78649F8E" w:rsidR="00EB38E6" w:rsidRPr="00FB2B58" w:rsidRDefault="003747BB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 Power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7CA52BCD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F3065A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49881413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D35DC0">
              <w:t>2</w:t>
            </w:r>
          </w:p>
        </w:tc>
      </w:tr>
    </w:tbl>
    <w:p w14:paraId="0545306A" w14:textId="0E2F14BD" w:rsidR="00933B8F" w:rsidRDefault="00F52A0C" w:rsidP="00D773CD">
      <w:r>
        <w:t>Newer to visual studios I encountered</w:t>
      </w:r>
      <w:r w:rsidR="005342F8">
        <w:t xml:space="preserve"> my first problem right off the bat with keeping the Designer w</w:t>
      </w:r>
      <w:r w:rsidR="000D2DFA">
        <w:t>indow up</w:t>
      </w:r>
      <w:r w:rsidR="0095557A">
        <w:t>.</w:t>
      </w:r>
      <w:r w:rsidR="000D2DFA">
        <w:t xml:space="preserve"> </w:t>
      </w:r>
      <w:r w:rsidR="00C86FC5">
        <w:t>Later,</w:t>
      </w:r>
      <w:r w:rsidR="000D2DFA">
        <w:t xml:space="preserve"> I figured out how to re-open any closed forms using the </w:t>
      </w:r>
      <w:r w:rsidR="00634F88">
        <w:t>View &gt; Solution Explorer window</w:t>
      </w:r>
      <w:r w:rsidR="0095557A">
        <w:t>.</w:t>
      </w:r>
    </w:p>
    <w:p w14:paraId="5967AE3C" w14:textId="77777777" w:rsidR="0095557A" w:rsidRDefault="0095557A" w:rsidP="00D773CD"/>
    <w:p w14:paraId="43E10997" w14:textId="2E398DCE" w:rsidR="0095557A" w:rsidRDefault="008E38AB" w:rsidP="00D773CD">
      <w:r>
        <w:t xml:space="preserve">When encountering any minor code </w:t>
      </w:r>
      <w:r w:rsidR="00EB0D25">
        <w:t>errors,</w:t>
      </w:r>
      <w:r>
        <w:t xml:space="preserve"> I would refer to Google mainly </w:t>
      </w:r>
      <w:r w:rsidR="00EB0D25">
        <w:t xml:space="preserve">and </w:t>
      </w:r>
      <w:r w:rsidR="009E29C1">
        <w:t>W3Schools.com has the best selection of tutorials and resources available.</w:t>
      </w:r>
    </w:p>
    <w:p w14:paraId="71149D5D" w14:textId="77777777" w:rsidR="009E29C1" w:rsidRDefault="009E29C1" w:rsidP="00D773CD"/>
    <w:p w14:paraId="1679E013" w14:textId="07F53F4B" w:rsidR="009E29C1" w:rsidRDefault="009E29C1" w:rsidP="00D773CD">
      <w:r>
        <w:t xml:space="preserve">Following your videos and </w:t>
      </w:r>
      <w:r w:rsidR="000E5D6C">
        <w:t>examples I compiled the program in about 8 Hours total spanned between 4 days.</w:t>
      </w:r>
    </w:p>
    <w:p w14:paraId="4DFCEC20" w14:textId="7B761D6D" w:rsidR="006F2C08" w:rsidRDefault="006F2C08">
      <w:r>
        <w:br w:type="page"/>
      </w:r>
    </w:p>
    <w:p w14:paraId="7D53DEB9" w14:textId="77777777" w:rsidR="00787437" w:rsidRDefault="00787437" w:rsidP="00D773CD"/>
    <w:p w14:paraId="4BDB026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POWER_LAB2</w:t>
      </w:r>
    </w:p>
    <w:p w14:paraId="3B8051E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BF806D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//Lab 2 Was designed by Tony Power and fully compiled on 06/10/22, This lab is 2 small programs in one, one is a basic Multiplier calculator and the other is some info on my favourite video game.</w:t>
      </w:r>
    </w:p>
    <w:p w14:paraId="652BC67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5B68B07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Lab2_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5A45E59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686E74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Lab2_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4063FC9E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6DF011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443A3C2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921973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8B372B8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744F73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BCC511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850D3D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FDB1D0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label5_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3F51AB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D0EA669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612F25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FE8F37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btnPicture_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6D0E49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6DF205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//Show Picture Box</w:t>
      </w:r>
    </w:p>
    <w:p w14:paraId="78E8AA8E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picDestiny.Show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0E3FA9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510D65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</w:t>
      </w:r>
    </w:p>
    <w:p w14:paraId="41FA66A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E41A36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725CAB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btnData_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FDE4F0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E89BDB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//Show Data Box</w:t>
      </w:r>
    </w:p>
    <w:p w14:paraId="553F118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infBox.Show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6F906D4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2BCA1E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99BA01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2595A4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Lab2_Power_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8E98AC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27C8E4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F6A881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4F4B05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A1D77B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btnExit_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7872C6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7BE713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//Closes Application</w:t>
      </w:r>
    </w:p>
    <w:p w14:paraId="5009F4A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this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.Close</w:t>
      </w:r>
      <w:proofErr w:type="spellEnd"/>
      <w:proofErr w:type="gram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</w:t>
      </w:r>
    </w:p>
    <w:p w14:paraId="28FB111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2CC880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B8C915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btnHide_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1AAFE9E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9AC369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//Hide Picture Box and Info Box</w:t>
      </w:r>
    </w:p>
    <w:p w14:paraId="0EB69D7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0EC2AB1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D29EC7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C62698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6772C0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btnReset_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4E09CB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27E8538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//Reset Number and Answer Forms</w:t>
      </w:r>
    </w:p>
    <w:p w14:paraId="16D9F78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txtBox1.ResetText(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42F8DAF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txtBox2.ResetText(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FF4298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answerBox.ResetText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34EA72BE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140B42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A4CCAF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F13041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infBox_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17903C6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369D35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DDCC87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A02F7E8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EED837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btnCalculate_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8D8E2D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3841D7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//Take Text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From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Box 1 and Box 2 And Display Multiplication in answer box</w:t>
      </w:r>
    </w:p>
    <w:p w14:paraId="4E6A33C5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txt1 =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Convert.ToDouble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(txtBox1.Text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B50DD7D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txt2 =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Convert.ToDouble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(txtBox2.Text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484DE4D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F51038A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sum = txt1 * 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txt2;</w:t>
      </w:r>
      <w:proofErr w:type="gramEnd"/>
    </w:p>
    <w:p w14:paraId="1201B38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65024C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answerBox.Text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spellStart"/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sum.ToString</w:t>
      </w:r>
      <w:proofErr w:type="spellEnd"/>
      <w:proofErr w:type="gram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2B9F694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D971FE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9B01A4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picDestiny_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3ED714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71ECBC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//Add a message box that pops up when picture is clicked</w:t>
      </w:r>
    </w:p>
    <w:p w14:paraId="037CE3E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"Destiny 2 one of my favourite games ever to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exsist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, Please Click the Data Button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To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Learn More!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"Tony Powers Favourite Game"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940788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95D8C5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4DCEA2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txtBox2_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TextChanged(</w:t>
      </w:r>
      <w:proofErr w:type="gramEnd"/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A0E9A4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D4168A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159178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1E9553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7CB10127" w14:textId="5F77D6E8" w:rsidR="003A101C" w:rsidRPr="00D50040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sectPr w:rsidR="003A101C" w:rsidRPr="00D50040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4EA5" w14:textId="77777777" w:rsidR="00134DC0" w:rsidRDefault="00134DC0" w:rsidP="00785540">
      <w:pPr>
        <w:spacing w:before="0"/>
      </w:pPr>
      <w:r>
        <w:separator/>
      </w:r>
    </w:p>
  </w:endnote>
  <w:endnote w:type="continuationSeparator" w:id="0">
    <w:p w14:paraId="6A8A0DD9" w14:textId="77777777" w:rsidR="00134DC0" w:rsidRDefault="00134DC0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2D46" w14:textId="77777777" w:rsidR="00134DC0" w:rsidRDefault="00134DC0" w:rsidP="00785540">
      <w:pPr>
        <w:spacing w:before="0"/>
      </w:pPr>
      <w:r>
        <w:separator/>
      </w:r>
    </w:p>
  </w:footnote>
  <w:footnote w:type="continuationSeparator" w:id="0">
    <w:p w14:paraId="416C6FB4" w14:textId="77777777" w:rsidR="00134DC0" w:rsidRDefault="00134DC0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2462944">
    <w:abstractNumId w:val="20"/>
  </w:num>
  <w:num w:numId="2" w16cid:durableId="1117602489">
    <w:abstractNumId w:val="19"/>
  </w:num>
  <w:num w:numId="3" w16cid:durableId="284846012">
    <w:abstractNumId w:val="17"/>
  </w:num>
  <w:num w:numId="4" w16cid:durableId="1215578158">
    <w:abstractNumId w:val="9"/>
  </w:num>
  <w:num w:numId="5" w16cid:durableId="183516262">
    <w:abstractNumId w:val="7"/>
  </w:num>
  <w:num w:numId="6" w16cid:durableId="1665624359">
    <w:abstractNumId w:val="6"/>
  </w:num>
  <w:num w:numId="7" w16cid:durableId="1919054494">
    <w:abstractNumId w:val="5"/>
  </w:num>
  <w:num w:numId="8" w16cid:durableId="1912039638">
    <w:abstractNumId w:val="4"/>
  </w:num>
  <w:num w:numId="9" w16cid:durableId="1489588950">
    <w:abstractNumId w:val="8"/>
  </w:num>
  <w:num w:numId="10" w16cid:durableId="1996713346">
    <w:abstractNumId w:val="3"/>
  </w:num>
  <w:num w:numId="11" w16cid:durableId="308554705">
    <w:abstractNumId w:val="2"/>
  </w:num>
  <w:num w:numId="12" w16cid:durableId="1710909888">
    <w:abstractNumId w:val="1"/>
  </w:num>
  <w:num w:numId="13" w16cid:durableId="1890340974">
    <w:abstractNumId w:val="0"/>
  </w:num>
  <w:num w:numId="14" w16cid:durableId="1266771953">
    <w:abstractNumId w:val="15"/>
  </w:num>
  <w:num w:numId="15" w16cid:durableId="434979874">
    <w:abstractNumId w:val="14"/>
  </w:num>
  <w:num w:numId="16" w16cid:durableId="204290751">
    <w:abstractNumId w:val="22"/>
  </w:num>
  <w:num w:numId="17" w16cid:durableId="261888230">
    <w:abstractNumId w:val="21"/>
  </w:num>
  <w:num w:numId="18" w16cid:durableId="1324548104">
    <w:abstractNumId w:val="16"/>
  </w:num>
  <w:num w:numId="19" w16cid:durableId="864908628">
    <w:abstractNumId w:val="18"/>
  </w:num>
  <w:num w:numId="20" w16cid:durableId="23487009">
    <w:abstractNumId w:val="10"/>
  </w:num>
  <w:num w:numId="21" w16cid:durableId="994721600">
    <w:abstractNumId w:val="12"/>
  </w:num>
  <w:num w:numId="22" w16cid:durableId="544753765">
    <w:abstractNumId w:val="11"/>
  </w:num>
  <w:num w:numId="23" w16cid:durableId="229197734">
    <w:abstractNumId w:val="13"/>
  </w:num>
  <w:num w:numId="24" w16cid:durableId="1050618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0D2DFA"/>
    <w:rsid w:val="000E5D6C"/>
    <w:rsid w:val="00114FAA"/>
    <w:rsid w:val="00134DC0"/>
    <w:rsid w:val="00151CF5"/>
    <w:rsid w:val="001B5FC3"/>
    <w:rsid w:val="001E1A40"/>
    <w:rsid w:val="0027674D"/>
    <w:rsid w:val="00293B83"/>
    <w:rsid w:val="003747BB"/>
    <w:rsid w:val="003A101C"/>
    <w:rsid w:val="00434573"/>
    <w:rsid w:val="00491D9F"/>
    <w:rsid w:val="004F3E07"/>
    <w:rsid w:val="005342F8"/>
    <w:rsid w:val="00634F88"/>
    <w:rsid w:val="006505A6"/>
    <w:rsid w:val="00697389"/>
    <w:rsid w:val="006A3CE7"/>
    <w:rsid w:val="006F2C08"/>
    <w:rsid w:val="00745E98"/>
    <w:rsid w:val="00772EBE"/>
    <w:rsid w:val="00785540"/>
    <w:rsid w:val="00787437"/>
    <w:rsid w:val="008E38AB"/>
    <w:rsid w:val="00907CFD"/>
    <w:rsid w:val="00933B8F"/>
    <w:rsid w:val="0095557A"/>
    <w:rsid w:val="009D7DB1"/>
    <w:rsid w:val="009E29C1"/>
    <w:rsid w:val="00A718F8"/>
    <w:rsid w:val="00AF444D"/>
    <w:rsid w:val="00B45F4C"/>
    <w:rsid w:val="00C86FC5"/>
    <w:rsid w:val="00CE0450"/>
    <w:rsid w:val="00D35DC0"/>
    <w:rsid w:val="00D50040"/>
    <w:rsid w:val="00D773CD"/>
    <w:rsid w:val="00E05653"/>
    <w:rsid w:val="00E87284"/>
    <w:rsid w:val="00EB0D25"/>
    <w:rsid w:val="00EB38E6"/>
    <w:rsid w:val="00F3065A"/>
    <w:rsid w:val="00F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386FC3"/>
    <w:rsid w:val="00417D86"/>
    <w:rsid w:val="00422D4D"/>
    <w:rsid w:val="0050751B"/>
    <w:rsid w:val="00705214"/>
    <w:rsid w:val="008C221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23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Tony Power</cp:lastModifiedBy>
  <cp:revision>31</cp:revision>
  <dcterms:created xsi:type="dcterms:W3CDTF">2017-10-04T12:44:00Z</dcterms:created>
  <dcterms:modified xsi:type="dcterms:W3CDTF">2022-10-06T21:01:00Z</dcterms:modified>
</cp:coreProperties>
</file>